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38B" w:rsidRDefault="000F3BA3" w:rsidP="00AF15E2">
      <w:pPr>
        <w:spacing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4791100</wp:posOffset>
            </wp:positionH>
            <wp:positionV relativeFrom="paragraph">
              <wp:posOffset>-638175</wp:posOffset>
            </wp:positionV>
            <wp:extent cx="1047799" cy="1057985"/>
            <wp:effectExtent l="323850" t="323850" r="323850" b="3327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20180828_1013347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99" cy="105798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C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-619125</wp:posOffset>
                </wp:positionV>
                <wp:extent cx="3162300" cy="1057275"/>
                <wp:effectExtent l="0" t="0" r="19050" b="2857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1057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38B" w:rsidRPr="00D2038B" w:rsidRDefault="000C7E36" w:rsidP="00DB500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Ahmad </w:t>
                            </w:r>
                            <w:r w:rsidR="00EE6C92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Bukhari</w:t>
                            </w:r>
                          </w:p>
                          <w:p w:rsidR="00CC64A8" w:rsidRDefault="00EE6C92" w:rsidP="00DB500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6C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Near SNGPL office, Jungle </w:t>
                            </w:r>
                            <w:r w:rsidR="00B04981" w:rsidRPr="00EE6C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Khel</w:t>
                            </w:r>
                            <w:r w:rsidRPr="00EE6C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4981" w:rsidRPr="00EE6C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Kohat</w:t>
                            </w:r>
                          </w:p>
                          <w:p w:rsidR="00D2038B" w:rsidRPr="00D2038B" w:rsidRDefault="00D2038B" w:rsidP="00DB500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Mobile No.: </w:t>
                            </w:r>
                            <w:r w:rsidR="000C7E3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+923356316017</w:t>
                            </w:r>
                          </w:p>
                          <w:p w:rsidR="00D2038B" w:rsidRPr="00D2038B" w:rsidRDefault="00D2038B" w:rsidP="00DB500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  <w:r w:rsidR="00EE6C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0C7E3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ahmadbukhari4575@gmail.com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5pt;margin-top:-48.75pt;width:249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" fillcolor="#76923c [2406]" strokecolor="#76923c [2406]">
                <v:textbox>
                  <w:txbxContent>
                    <w:p w:rsidR="00D2038B" w:rsidRPr="00D2038B" w:rsidRDefault="000C7E36" w:rsidP="00DB500F">
                      <w:pPr>
                        <w:pStyle w:val="NoSpacing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Ahmad </w:t>
                      </w:r>
                      <w:r w:rsidR="00EE6C92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Bukhari</w:t>
                      </w:r>
                    </w:p>
                    <w:p w:rsidR="00CC64A8" w:rsidRDefault="00EE6C92" w:rsidP="00DB500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E6C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Near SNGPL office, Jungle </w:t>
                      </w:r>
                      <w:r w:rsidR="00B04981" w:rsidRPr="00EE6C92">
                        <w:rPr>
                          <w:color w:val="FFFFFF" w:themeColor="background1"/>
                          <w:sz w:val="24"/>
                          <w:szCs w:val="24"/>
                        </w:rPr>
                        <w:t>Khel</w:t>
                      </w:r>
                      <w:r w:rsidRPr="00EE6C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B04981" w:rsidRPr="00EE6C92">
                        <w:rPr>
                          <w:color w:val="FFFFFF" w:themeColor="background1"/>
                          <w:sz w:val="24"/>
                          <w:szCs w:val="24"/>
                        </w:rPr>
                        <w:t>Kohat</w:t>
                      </w:r>
                    </w:p>
                    <w:p w:rsidR="00D2038B" w:rsidRPr="00D2038B" w:rsidRDefault="00D2038B" w:rsidP="00DB500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2038B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Mobile No.: </w:t>
                      </w:r>
                      <w:r w:rsidR="000C7E36">
                        <w:rPr>
                          <w:color w:val="FFFFFF" w:themeColor="background1"/>
                          <w:sz w:val="24"/>
                          <w:szCs w:val="24"/>
                        </w:rPr>
                        <w:t>+923356316017</w:t>
                      </w:r>
                    </w:p>
                    <w:p w:rsidR="00D2038B" w:rsidRPr="00D2038B" w:rsidRDefault="00D2038B" w:rsidP="00DB500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2038B">
                        <w:rPr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  <w:r w:rsidR="00EE6C9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0C7E36">
                        <w:rPr>
                          <w:color w:val="FFFFFF" w:themeColor="background1"/>
                          <w:sz w:val="24"/>
                          <w:szCs w:val="24"/>
                        </w:rPr>
                        <w:t>ahmadbukhari4575@gmail.com</w:t>
                      </w:r>
                    </w:p>
                  </w:txbxContent>
                </v:textbox>
              </v:rect>
            </w:pict>
          </mc:Fallback>
        </mc:AlternateContent>
      </w:r>
    </w:p>
    <w:p w:rsidR="00D2038B" w:rsidRDefault="00D2038B" w:rsidP="00AF15E2">
      <w:pPr>
        <w:spacing w:line="240" w:lineRule="auto"/>
      </w:pPr>
    </w:p>
    <w:p w:rsidR="00D2038B" w:rsidRDefault="00C34C91" w:rsidP="00AF15E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40005</wp:posOffset>
                </wp:positionV>
                <wp:extent cx="6266180" cy="275590"/>
                <wp:effectExtent l="10795" t="10160" r="9525" b="952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PERSONAL INFORMATION</w:t>
                            </w:r>
                            <w:r w:rsidRPr="00D2038B">
                              <w:t xml:space="preserve"> 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14.9pt;margin-top:3.15pt;width:493.4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" fillcolor="#d6e3bc [1302]" strokecolor="#d6e3bc [1302]">
                <v:textbox>
                  <w:txbxContent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PERSONAL INFORMATION</w:t>
                      </w:r>
                      <w:r w:rsidRPr="00D2038B">
                        <w:t xml:space="preserve"> 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A0623C" w:rsidRDefault="00A0623C" w:rsidP="00AF15E2">
      <w:pPr>
        <w:pStyle w:val="NoSpacing"/>
      </w:pPr>
    </w:p>
    <w:p w:rsidR="000C7E36" w:rsidRPr="00EE6C92" w:rsidRDefault="00D2038B" w:rsidP="00B04981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E6C92">
        <w:rPr>
          <w:sz w:val="24"/>
          <w:szCs w:val="24"/>
        </w:rPr>
        <w:t>Full Name</w:t>
      </w:r>
      <w:r w:rsidR="000C7E36">
        <w:rPr>
          <w:sz w:val="24"/>
          <w:szCs w:val="24"/>
        </w:rPr>
        <w:t>: Ahmad</w:t>
      </w:r>
      <w:r w:rsidR="00EE6C92" w:rsidRPr="00EE6C92">
        <w:rPr>
          <w:sz w:val="24"/>
          <w:szCs w:val="24"/>
        </w:rPr>
        <w:t xml:space="preserve"> Bukhari</w:t>
      </w:r>
      <w:r w:rsidR="00EE6C92" w:rsidRPr="00EE6C92">
        <w:rPr>
          <w:sz w:val="24"/>
          <w:szCs w:val="24"/>
        </w:rPr>
        <w:tab/>
      </w:r>
    </w:p>
    <w:p w:rsidR="00D2038B" w:rsidRPr="00EE6C92" w:rsidRDefault="00D2038B" w:rsidP="00B04981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E6C92">
        <w:rPr>
          <w:sz w:val="24"/>
          <w:szCs w:val="24"/>
        </w:rPr>
        <w:t xml:space="preserve">Gender: </w:t>
      </w:r>
      <w:r w:rsidR="00EE6C92" w:rsidRPr="00EE6C92">
        <w:rPr>
          <w:sz w:val="24"/>
          <w:szCs w:val="24"/>
        </w:rPr>
        <w:t>Male</w:t>
      </w:r>
    </w:p>
    <w:p w:rsidR="00D2038B" w:rsidRPr="00EE6C92" w:rsidRDefault="00D2038B" w:rsidP="00B04981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E6C92">
        <w:rPr>
          <w:sz w:val="24"/>
          <w:szCs w:val="24"/>
        </w:rPr>
        <w:t xml:space="preserve">Date of Birth: </w:t>
      </w:r>
      <w:r w:rsidR="000C7E36">
        <w:rPr>
          <w:sz w:val="24"/>
          <w:szCs w:val="24"/>
        </w:rPr>
        <w:t>24-03-2000</w:t>
      </w:r>
    </w:p>
    <w:p w:rsidR="00D2038B" w:rsidRDefault="000C7E36" w:rsidP="00B0498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Age: 19</w:t>
      </w:r>
    </w:p>
    <w:p w:rsidR="000C7E36" w:rsidRDefault="000C7E36" w:rsidP="00B0498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Religion: Islam</w:t>
      </w:r>
    </w:p>
    <w:p w:rsidR="008B7F34" w:rsidRPr="00EE6C92" w:rsidRDefault="008B7F34" w:rsidP="00B0498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Nationality: Pakistani</w:t>
      </w:r>
    </w:p>
    <w:p w:rsidR="000C7E36" w:rsidRDefault="00D2038B" w:rsidP="00B04981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E6C92">
        <w:rPr>
          <w:sz w:val="24"/>
          <w:szCs w:val="24"/>
        </w:rPr>
        <w:t>Marital Status: Single</w:t>
      </w:r>
    </w:p>
    <w:p w:rsidR="00AF15E2" w:rsidRDefault="00AF15E2" w:rsidP="00B0498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Domicile: Kohat</w:t>
      </w:r>
    </w:p>
    <w:p w:rsidR="00AF15E2" w:rsidRPr="00EE6C92" w:rsidRDefault="00AF15E2" w:rsidP="00AF15E2">
      <w:pPr>
        <w:pStyle w:val="NoSpacing"/>
        <w:rPr>
          <w:sz w:val="24"/>
          <w:szCs w:val="24"/>
        </w:rPr>
      </w:pPr>
    </w:p>
    <w:p w:rsidR="00A0623C" w:rsidRPr="00A0623C" w:rsidRDefault="00C34C91" w:rsidP="00AF15E2">
      <w:pPr>
        <w:spacing w:line="240" w:lineRule="auto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90170</wp:posOffset>
                </wp:positionV>
                <wp:extent cx="6266180" cy="275590"/>
                <wp:effectExtent l="10795" t="7620" r="9525" b="12065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4FA" w:rsidRPr="00D2038B" w:rsidRDefault="001404FA" w:rsidP="001404F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13CA5">
                              <w:rPr>
                                <w:b/>
                                <w:sz w:val="24"/>
                                <w:szCs w:val="24"/>
                              </w:rPr>
                              <w:t>EDUCATIONAL BACKGROUND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-14.9pt;margin-top:7.1pt;width:493.4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" fillcolor="#d6e3bc [1302]" strokecolor="#d6e3bc [1302]">
                <v:textbox>
                  <w:txbxContent>
                    <w:p w:rsidR="001404FA" w:rsidRPr="00D2038B" w:rsidRDefault="001404FA" w:rsidP="001404F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13CA5">
                        <w:rPr>
                          <w:b/>
                          <w:sz w:val="24"/>
                          <w:szCs w:val="24"/>
                        </w:rPr>
                        <w:t>EDUCATIONAL BACKGROUND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A0623C" w:rsidRDefault="00A0623C" w:rsidP="00AF15E2">
      <w:pPr>
        <w:pStyle w:val="NoSpacing"/>
        <w:jc w:val="both"/>
        <w:rPr>
          <w:sz w:val="20"/>
          <w:szCs w:val="20"/>
        </w:rPr>
      </w:pPr>
    </w:p>
    <w:p w:rsidR="001404FA" w:rsidRPr="00EE6C92" w:rsidRDefault="001404FA" w:rsidP="00B0498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EE6C92">
        <w:rPr>
          <w:b/>
          <w:sz w:val="24"/>
          <w:szCs w:val="24"/>
        </w:rPr>
        <w:t>SSC</w:t>
      </w:r>
      <w:r w:rsidRPr="00EE6C92">
        <w:rPr>
          <w:sz w:val="24"/>
          <w:szCs w:val="24"/>
        </w:rPr>
        <w:t>:</w:t>
      </w:r>
      <w:r>
        <w:rPr>
          <w:sz w:val="24"/>
          <w:szCs w:val="24"/>
        </w:rPr>
        <w:t xml:space="preserve"> United Educational Academy </w:t>
      </w:r>
      <w:r w:rsidR="00AB6F8B">
        <w:rPr>
          <w:sz w:val="24"/>
          <w:szCs w:val="24"/>
        </w:rPr>
        <w:t>Kohat (</w:t>
      </w:r>
      <w:r w:rsidRPr="00EE6C92">
        <w:rPr>
          <w:sz w:val="24"/>
          <w:szCs w:val="24"/>
        </w:rPr>
        <w:t>2016</w:t>
      </w:r>
      <w:r>
        <w:rPr>
          <w:sz w:val="24"/>
          <w:szCs w:val="24"/>
        </w:rPr>
        <w:t>)</w:t>
      </w:r>
    </w:p>
    <w:p w:rsidR="001404FA" w:rsidRDefault="001404FA" w:rsidP="00B0498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EE6C92">
        <w:rPr>
          <w:b/>
          <w:sz w:val="24"/>
          <w:szCs w:val="24"/>
        </w:rPr>
        <w:t>HSSC</w:t>
      </w:r>
      <w:r>
        <w:rPr>
          <w:sz w:val="24"/>
          <w:szCs w:val="24"/>
        </w:rPr>
        <w:t xml:space="preserve">: Quaid Inter College </w:t>
      </w:r>
      <w:r w:rsidR="00AB6F8B" w:rsidRPr="00EE6C92">
        <w:rPr>
          <w:sz w:val="24"/>
          <w:szCs w:val="24"/>
        </w:rPr>
        <w:t>Kohat</w:t>
      </w:r>
      <w:r w:rsidR="00AB6F8B">
        <w:rPr>
          <w:sz w:val="24"/>
          <w:szCs w:val="24"/>
        </w:rPr>
        <w:t xml:space="preserve"> (</w:t>
      </w:r>
      <w:r>
        <w:rPr>
          <w:sz w:val="24"/>
          <w:szCs w:val="24"/>
        </w:rPr>
        <w:t>2018)</w:t>
      </w:r>
    </w:p>
    <w:p w:rsidR="00AB6F8B" w:rsidRPr="00AB6F8B" w:rsidRDefault="00AB6F8B" w:rsidP="00B0498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B6F8B">
        <w:rPr>
          <w:b/>
          <w:sz w:val="24"/>
          <w:szCs w:val="24"/>
        </w:rPr>
        <w:t>Bachelor of Computer Science (BSCS):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 Progress</w:t>
      </w:r>
    </w:p>
    <w:p w:rsidR="00B04981" w:rsidRDefault="001404FA" w:rsidP="00B0498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B04981">
        <w:rPr>
          <w:b/>
          <w:sz w:val="24"/>
          <w:szCs w:val="24"/>
        </w:rPr>
        <w:t>Computer Diploma</w:t>
      </w:r>
      <w:r w:rsidRPr="00B04981">
        <w:rPr>
          <w:sz w:val="24"/>
          <w:szCs w:val="24"/>
        </w:rPr>
        <w:t xml:space="preserve">: Fauji Foundation Technical </w:t>
      </w:r>
      <w:r w:rsidR="00AB6F8B" w:rsidRPr="00B04981">
        <w:rPr>
          <w:sz w:val="24"/>
          <w:szCs w:val="24"/>
        </w:rPr>
        <w:t>Training Center</w:t>
      </w:r>
      <w:r w:rsidRPr="00B04981">
        <w:rPr>
          <w:sz w:val="24"/>
          <w:szCs w:val="24"/>
        </w:rPr>
        <w:t xml:space="preserve"> </w:t>
      </w:r>
      <w:r w:rsidR="00307134">
        <w:rPr>
          <w:sz w:val="24"/>
          <w:szCs w:val="24"/>
        </w:rPr>
        <w:t>Kohat (2016)</w:t>
      </w:r>
    </w:p>
    <w:p w:rsidR="00AB6F8B" w:rsidRPr="00B04981" w:rsidRDefault="008323E0" w:rsidP="00B04981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284480</wp:posOffset>
                </wp:positionV>
                <wp:extent cx="6266180" cy="275590"/>
                <wp:effectExtent l="10795" t="8890" r="9525" b="10795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23C" w:rsidRPr="00D2038B" w:rsidRDefault="001404FA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left:0;text-align:left;margin-left:-14.15pt;margin-top:22.4pt;width:493.4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" fillcolor="#d6e3bc [1302]" strokecolor="#d6e3bc [1302]">
                <v:textbox>
                  <w:txbxContent>
                    <w:p w:rsidR="00A0623C" w:rsidRPr="00D2038B" w:rsidRDefault="001404FA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LANGUAGES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  <w:r w:rsidR="00B04981" w:rsidRPr="00B04981">
        <w:rPr>
          <w:b/>
          <w:sz w:val="24"/>
          <w:szCs w:val="24"/>
        </w:rPr>
        <w:t xml:space="preserve">Diploma of Information and Technology (DIT): </w:t>
      </w:r>
      <w:r w:rsidR="00B04981" w:rsidRPr="00B04981">
        <w:rPr>
          <w:sz w:val="24"/>
          <w:szCs w:val="24"/>
        </w:rPr>
        <w:t>In Progress</w:t>
      </w:r>
      <w:r w:rsidR="00AB6F8B" w:rsidRPr="00B04981">
        <w:rPr>
          <w:sz w:val="24"/>
          <w:szCs w:val="24"/>
        </w:rPr>
        <w:t xml:space="preserve">                               </w:t>
      </w:r>
    </w:p>
    <w:p w:rsidR="00A0623C" w:rsidRPr="00EE6C92" w:rsidRDefault="00A0623C" w:rsidP="00AF15E2">
      <w:pPr>
        <w:spacing w:line="240" w:lineRule="auto"/>
        <w:rPr>
          <w:color w:val="0D0D0D" w:themeColor="text1" w:themeTint="F2"/>
          <w:sz w:val="24"/>
          <w:szCs w:val="24"/>
        </w:rPr>
      </w:pPr>
    </w:p>
    <w:p w:rsidR="00B04981" w:rsidRDefault="001404FA" w:rsidP="00307134">
      <w:pPr>
        <w:pStyle w:val="ListParagraph"/>
        <w:numPr>
          <w:ilvl w:val="0"/>
          <w:numId w:val="9"/>
        </w:numPr>
        <w:spacing w:after="100" w:afterAutospacing="1" w:line="240" w:lineRule="auto"/>
      </w:pPr>
      <w:r>
        <w:t>Urdu</w:t>
      </w:r>
    </w:p>
    <w:p w:rsidR="001404FA" w:rsidRPr="00A0623C" w:rsidRDefault="00307134" w:rsidP="00307134">
      <w:pPr>
        <w:pStyle w:val="ListParagraph"/>
        <w:numPr>
          <w:ilvl w:val="0"/>
          <w:numId w:val="9"/>
        </w:numPr>
        <w:spacing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6275705" cy="275590"/>
                <wp:effectExtent l="0" t="0" r="10795" b="1016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705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23C" w:rsidRPr="00D2038B" w:rsidRDefault="000C7E36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AREA OF INTERST</w:t>
                            </w:r>
                            <w:r w:rsidR="00113CA5" w:rsidRPr="00113CA5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left:0;text-align:left;margin-left:0;margin-top:16.7pt;width:494.15pt;height:21.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" fillcolor="#d6e3bc [1302]" strokecolor="#d6e3bc [1302]">
                <v:textbox>
                  <w:txbxContent>
                    <w:p w:rsidR="00A0623C" w:rsidRPr="00D2038B" w:rsidRDefault="000C7E36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AREA OF INTERST</w:t>
                      </w:r>
                      <w:r w:rsidR="00113CA5" w:rsidRPr="00113CA5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04FA">
        <w:t>English</w:t>
      </w:r>
    </w:p>
    <w:p w:rsidR="00307134" w:rsidRDefault="00307134" w:rsidP="00AF15E2">
      <w:pPr>
        <w:pStyle w:val="NoSpacing"/>
      </w:pPr>
    </w:p>
    <w:p w:rsidR="00A0623C" w:rsidRPr="00AB6F8B" w:rsidRDefault="000C7E36" w:rsidP="00307134">
      <w:pPr>
        <w:pStyle w:val="NoSpacing"/>
        <w:numPr>
          <w:ilvl w:val="0"/>
          <w:numId w:val="8"/>
        </w:numPr>
      </w:pPr>
      <w:r w:rsidRPr="00AB6F8B">
        <w:t>Computing</w:t>
      </w:r>
    </w:p>
    <w:p w:rsidR="000C7E36" w:rsidRDefault="00307134" w:rsidP="00307134">
      <w:pPr>
        <w:pStyle w:val="NoSpacing"/>
        <w:numPr>
          <w:ilvl w:val="0"/>
          <w:numId w:val="8"/>
        </w:numPr>
      </w:pPr>
      <w:r w:rsidRPr="00AB6F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6354445" cy="275590"/>
                <wp:effectExtent l="0" t="0" r="27305" b="10160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4445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CA5" w:rsidRPr="00D2038B" w:rsidRDefault="000C7E36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EXTRA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left:0;text-align:left;margin-left:0;margin-top:15.6pt;width:500.35pt;height:21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" fillcolor="#d6e3bc [1302]" strokecolor="#d6e3bc [1302]">
                <v:textbox>
                  <w:txbxContent>
                    <w:p w:rsidR="00113CA5" w:rsidRPr="00D2038B" w:rsidRDefault="000C7E36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EXTRA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7E36" w:rsidRPr="00AB6F8B">
        <w:t>Coding</w:t>
      </w:r>
    </w:p>
    <w:p w:rsidR="00AB6F8B" w:rsidRPr="00AB6F8B" w:rsidRDefault="00AB6F8B" w:rsidP="00AF15E2">
      <w:pPr>
        <w:pStyle w:val="NoSpacing"/>
      </w:pPr>
    </w:p>
    <w:p w:rsidR="00AB6F8B" w:rsidRDefault="00AB6F8B" w:rsidP="00AF15E2">
      <w:pPr>
        <w:pStyle w:val="NoSpacing"/>
      </w:pPr>
    </w:p>
    <w:p w:rsidR="00DB500F" w:rsidRDefault="00AB6F8B" w:rsidP="00B04981">
      <w:pPr>
        <w:pStyle w:val="NoSpacing"/>
        <w:numPr>
          <w:ilvl w:val="0"/>
          <w:numId w:val="4"/>
        </w:numPr>
      </w:pPr>
      <w:r>
        <w:t>HTML5</w:t>
      </w:r>
    </w:p>
    <w:p w:rsidR="00AB6F8B" w:rsidRDefault="00AB6F8B" w:rsidP="00B04981">
      <w:pPr>
        <w:pStyle w:val="NoSpacing"/>
        <w:numPr>
          <w:ilvl w:val="0"/>
          <w:numId w:val="4"/>
        </w:numPr>
      </w:pPr>
      <w:r>
        <w:t>CSS3</w:t>
      </w:r>
    </w:p>
    <w:p w:rsidR="00AB6F8B" w:rsidRDefault="00B04981" w:rsidP="00B04981">
      <w:pPr>
        <w:pStyle w:val="NoSpacing"/>
        <w:numPr>
          <w:ilvl w:val="0"/>
          <w:numId w:val="4"/>
        </w:numPr>
      </w:pPr>
      <w:r>
        <w:t>Bootstrap</w:t>
      </w:r>
    </w:p>
    <w:p w:rsidR="00AB6F8B" w:rsidRDefault="00AB6F8B" w:rsidP="00B04981">
      <w:pPr>
        <w:pStyle w:val="NoSpacing"/>
        <w:numPr>
          <w:ilvl w:val="0"/>
          <w:numId w:val="4"/>
        </w:numPr>
      </w:pPr>
      <w:r>
        <w:t>JQuery</w:t>
      </w:r>
      <w:bookmarkStart w:id="0" w:name="_GoBack"/>
      <w:bookmarkEnd w:id="0"/>
    </w:p>
    <w:p w:rsidR="00AB6F8B" w:rsidRDefault="00AB6F8B" w:rsidP="00B04981">
      <w:pPr>
        <w:pStyle w:val="NoSpacing"/>
        <w:numPr>
          <w:ilvl w:val="0"/>
          <w:numId w:val="4"/>
        </w:numPr>
      </w:pPr>
      <w:r>
        <w:t>JavaScript</w:t>
      </w:r>
    </w:p>
    <w:p w:rsidR="00B04981" w:rsidRDefault="00B04981" w:rsidP="00B04981">
      <w:pPr>
        <w:pStyle w:val="NoSpacing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6354445" cy="275590"/>
                <wp:effectExtent l="0" t="0" r="27305" b="10160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4445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C91" w:rsidRDefault="00C34C91" w:rsidP="00C34C9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4C91">
                              <w:rPr>
                                <w:b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:rsidR="00C34C91" w:rsidRPr="00D2038B" w:rsidRDefault="00C34C91" w:rsidP="00C34C9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left:0;text-align:left;margin-left:0;margin-top:16.2pt;width:500.35pt;height:21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" fillcolor="#d6e3bc [1302]" strokecolor="#d6e3bc [1302]">
                <v:textbox>
                  <w:txbxContent>
                    <w:p w:rsidR="00C34C91" w:rsidRDefault="00C34C91" w:rsidP="00C34C9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34C91">
                        <w:rPr>
                          <w:b/>
                          <w:sz w:val="24"/>
                          <w:szCs w:val="24"/>
                        </w:rPr>
                        <w:t>REFERENCES</w:t>
                      </w:r>
                    </w:p>
                    <w:p w:rsidR="00C34C91" w:rsidRPr="00D2038B" w:rsidRDefault="00C34C91" w:rsidP="00C34C91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ASP.Net MVC (C#)</w:t>
      </w:r>
    </w:p>
    <w:p w:rsidR="00B04981" w:rsidRDefault="00B04981" w:rsidP="00AF15E2">
      <w:pPr>
        <w:pStyle w:val="NoSpacing"/>
      </w:pPr>
    </w:p>
    <w:p w:rsidR="00AB6F8B" w:rsidRDefault="00AB6F8B" w:rsidP="00AF15E2">
      <w:pPr>
        <w:pStyle w:val="NoSpacing"/>
      </w:pPr>
    </w:p>
    <w:p w:rsidR="00C34C91" w:rsidRPr="00113CA5" w:rsidRDefault="00C34C91" w:rsidP="00AF15E2">
      <w:pPr>
        <w:pStyle w:val="NoSpacing"/>
      </w:pPr>
      <w:r w:rsidRPr="00C34C91">
        <w:t>Available upon request.</w:t>
      </w:r>
    </w:p>
    <w:sectPr w:rsidR="00C34C91" w:rsidRPr="00113CA5" w:rsidSect="00F0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423A"/>
    <w:multiLevelType w:val="hybridMultilevel"/>
    <w:tmpl w:val="E23C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22D53"/>
    <w:multiLevelType w:val="hybridMultilevel"/>
    <w:tmpl w:val="FDBC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46CA1"/>
    <w:multiLevelType w:val="hybridMultilevel"/>
    <w:tmpl w:val="3334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C796A"/>
    <w:multiLevelType w:val="hybridMultilevel"/>
    <w:tmpl w:val="6BE6AD6C"/>
    <w:lvl w:ilvl="0" w:tplc="226860F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9821E75"/>
    <w:multiLevelType w:val="hybridMultilevel"/>
    <w:tmpl w:val="493A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302F1"/>
    <w:multiLevelType w:val="hybridMultilevel"/>
    <w:tmpl w:val="A1ACEBE0"/>
    <w:lvl w:ilvl="0" w:tplc="E872D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E0F48"/>
    <w:multiLevelType w:val="hybridMultilevel"/>
    <w:tmpl w:val="021E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A6B4A"/>
    <w:multiLevelType w:val="hybridMultilevel"/>
    <w:tmpl w:val="A3C8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41567"/>
    <w:multiLevelType w:val="hybridMultilevel"/>
    <w:tmpl w:val="A91E9958"/>
    <w:lvl w:ilvl="0" w:tplc="006C97C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92"/>
    <w:rsid w:val="000C7E36"/>
    <w:rsid w:val="000F3BA3"/>
    <w:rsid w:val="00113CA5"/>
    <w:rsid w:val="001404FA"/>
    <w:rsid w:val="002E302C"/>
    <w:rsid w:val="00307134"/>
    <w:rsid w:val="004269DE"/>
    <w:rsid w:val="00724475"/>
    <w:rsid w:val="008323E0"/>
    <w:rsid w:val="008B7F34"/>
    <w:rsid w:val="00A0623C"/>
    <w:rsid w:val="00A17A9C"/>
    <w:rsid w:val="00A31329"/>
    <w:rsid w:val="00A44EED"/>
    <w:rsid w:val="00AB6F8B"/>
    <w:rsid w:val="00AF15E2"/>
    <w:rsid w:val="00B04981"/>
    <w:rsid w:val="00C34C91"/>
    <w:rsid w:val="00C77453"/>
    <w:rsid w:val="00CC64A8"/>
    <w:rsid w:val="00D2038B"/>
    <w:rsid w:val="00DB500F"/>
    <w:rsid w:val="00DD589F"/>
    <w:rsid w:val="00EE6C92"/>
    <w:rsid w:val="00F0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792F"/>
  <w15:docId w15:val="{B887CEA1-51F1-4A71-951F-7C8D467E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3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ooj%20Bukhari\Downloads\Sample_Resume_Format_for_Fresh_Graduates_Two_Page_1_Template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Sample_Resume_Format_for_Fresh_Graduates_Two_Page_1_Template-3</Template>
  <TotalTime>93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Sarooj Bukhari</dc:creator>
  <cp:lastModifiedBy>DELL</cp:lastModifiedBy>
  <cp:revision>14</cp:revision>
  <cp:lastPrinted>2019-02-19T12:34:00Z</cp:lastPrinted>
  <dcterms:created xsi:type="dcterms:W3CDTF">2019-02-19T11:14:00Z</dcterms:created>
  <dcterms:modified xsi:type="dcterms:W3CDTF">2021-01-11T17:31:00Z</dcterms:modified>
</cp:coreProperties>
</file>